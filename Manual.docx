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48802302"/>
        <w:placeholder>
          <w:docPart w:val="13BBA2E349B7FE43A146F58D21B3A560"/>
        </w:placeholder>
        <w:temporary/>
        <w:showingPlcHdr/>
        <w15:appearance w15:val="hidden"/>
      </w:sdtPr>
      <w:sdtEndPr/>
      <w:sdtContent>
        <w:p w14:paraId="0F55A3A1" w14:textId="77777777" w:rsidR="001C09C1" w:rsidRDefault="008C237E">
          <w:pPr>
            <w:pStyle w:val="Date"/>
          </w:pPr>
          <w:r>
            <w:rPr>
              <w:lang w:val="en-GB" w:bidi="en-GB"/>
            </w:rPr>
            <w:t>Date</w:t>
          </w:r>
        </w:p>
      </w:sdtContent>
    </w:sdt>
    <w:p w14:paraId="63730066" w14:textId="7813783C" w:rsidR="001C09C1" w:rsidRDefault="00F77A9A">
      <w:pPr>
        <w:pStyle w:val="Title"/>
      </w:pPr>
      <w:r>
        <w:t>LEICA User Manual</w:t>
      </w:r>
    </w:p>
    <w:p w14:paraId="4DE329A3" w14:textId="37277FB1" w:rsidR="001C09C1" w:rsidRDefault="001C09C1">
      <w:pPr>
        <w:pStyle w:val="Heading1"/>
      </w:pPr>
    </w:p>
    <w:p w14:paraId="1EC1313A" w14:textId="21B05326" w:rsidR="001C09C1" w:rsidRDefault="001C09C1"/>
    <w:p w14:paraId="3579A604" w14:textId="53C2A16B" w:rsidR="001C09C1" w:rsidRDefault="001C09C1" w:rsidP="00F77A9A">
      <w:pPr>
        <w:pStyle w:val="Heading2"/>
      </w:pPr>
    </w:p>
    <w:p w14:paraId="0477BB05" w14:textId="240DFA52" w:rsidR="00F77A9A" w:rsidRDefault="00F77A9A" w:rsidP="00F77A9A">
      <w:pPr>
        <w:pStyle w:val="Heading1"/>
      </w:pPr>
      <w:r>
        <w:t>Functions</w:t>
      </w:r>
    </w:p>
    <w:p w14:paraId="004E526A" w14:textId="384E523A" w:rsidR="00F77A9A" w:rsidRDefault="00F77A9A" w:rsidP="00F77A9A"/>
    <w:p w14:paraId="57BC4FD5" w14:textId="0EC1CAFA" w:rsidR="00F77A9A" w:rsidRDefault="00F77A9A" w:rsidP="00F77A9A">
      <w:pPr>
        <w:pStyle w:val="Heading2"/>
      </w:pPr>
      <w:r>
        <w:t>Information Theoretic Functions</w:t>
      </w:r>
    </w:p>
    <w:p w14:paraId="10AC0507" w14:textId="45952F32" w:rsidR="00F66427" w:rsidRPr="00F66427" w:rsidRDefault="00F66427" w:rsidP="00F66427">
      <w:pPr>
        <w:pStyle w:val="Heading3"/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HShannon_kNN_k_estimation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GB"/>
        </w:rPr>
        <w:t>Y,co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GB"/>
        </w:rPr>
        <w:t>)</w:t>
      </w:r>
    </w:p>
    <w:p w14:paraId="7C3FD2BE" w14:textId="1F711DB9" w:rsidR="00F66427" w:rsidRDefault="00F66427" w:rsidP="00F66427">
      <w:pPr>
        <w:pStyle w:val="Heading4"/>
      </w:pPr>
      <w:r>
        <w:t xml:space="preserve">Description: </w:t>
      </w:r>
    </w:p>
    <w:p w14:paraId="2FC31DBB" w14:textId="6C717945" w:rsidR="00F66427" w:rsidRDefault="00F66427" w:rsidP="00F66427">
      <w:pPr>
        <w:pStyle w:val="Heading4"/>
      </w:pPr>
      <w:r>
        <w:t xml:space="preserve">Inputs: </w:t>
      </w:r>
    </w:p>
    <w:p w14:paraId="58463B1C" w14:textId="2100F657" w:rsidR="00F66427" w:rsidRDefault="00F66427" w:rsidP="00F66427">
      <w:pPr>
        <w:pStyle w:val="Heading4"/>
      </w:pPr>
      <w:r>
        <w:t xml:space="preserve">Outputs: </w:t>
      </w:r>
    </w:p>
    <w:p w14:paraId="0CE57693" w14:textId="07D3E40C" w:rsidR="00F66427" w:rsidRDefault="00F66427" w:rsidP="00F66427">
      <w:pPr>
        <w:pStyle w:val="Heading4"/>
      </w:pPr>
      <w:r>
        <w:t xml:space="preserve">Notes: </w:t>
      </w:r>
      <w:bookmarkStart w:id="0" w:name="_GoBack"/>
      <w:bookmarkEnd w:id="0"/>
    </w:p>
    <w:p w14:paraId="4D388A91" w14:textId="3BECD2CB" w:rsidR="001C09C1" w:rsidRDefault="001C09C1" w:rsidP="00F66427">
      <w:pPr>
        <w:pStyle w:val="Heading3"/>
        <w:numPr>
          <w:ilvl w:val="0"/>
          <w:numId w:val="0"/>
        </w:numPr>
      </w:pPr>
    </w:p>
    <w:sectPr w:rsidR="001C09C1">
      <w:footerReference w:type="default" r:id="rId7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CD94C5" w14:textId="77777777" w:rsidR="004C22C2" w:rsidRDefault="004C22C2">
      <w:pPr>
        <w:spacing w:after="0" w:line="240" w:lineRule="auto"/>
      </w:pPr>
      <w:r>
        <w:separator/>
      </w:r>
    </w:p>
    <w:p w14:paraId="40D1305E" w14:textId="77777777" w:rsidR="004C22C2" w:rsidRDefault="004C22C2"/>
  </w:endnote>
  <w:endnote w:type="continuationSeparator" w:id="0">
    <w:p w14:paraId="195AB09E" w14:textId="77777777" w:rsidR="004C22C2" w:rsidRDefault="004C22C2">
      <w:pPr>
        <w:spacing w:after="0" w:line="240" w:lineRule="auto"/>
      </w:pPr>
      <w:r>
        <w:continuationSeparator/>
      </w:r>
    </w:p>
    <w:p w14:paraId="47365FB6" w14:textId="77777777" w:rsidR="004C22C2" w:rsidRDefault="004C22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CC4928" w14:textId="77777777" w:rsidR="001C09C1" w:rsidRDefault="008C237E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7B442" w14:textId="77777777" w:rsidR="004C22C2" w:rsidRDefault="004C22C2">
      <w:pPr>
        <w:spacing w:after="0" w:line="240" w:lineRule="auto"/>
      </w:pPr>
      <w:r>
        <w:separator/>
      </w:r>
    </w:p>
    <w:p w14:paraId="125B07F8" w14:textId="77777777" w:rsidR="004C22C2" w:rsidRDefault="004C22C2"/>
  </w:footnote>
  <w:footnote w:type="continuationSeparator" w:id="0">
    <w:p w14:paraId="3A63B2B2" w14:textId="77777777" w:rsidR="004C22C2" w:rsidRDefault="004C22C2">
      <w:pPr>
        <w:spacing w:after="0" w:line="240" w:lineRule="auto"/>
      </w:pPr>
      <w:r>
        <w:continuationSeparator/>
      </w:r>
    </w:p>
    <w:p w14:paraId="1DCB16BB" w14:textId="77777777" w:rsidR="004C22C2" w:rsidRDefault="004C22C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9A"/>
    <w:rsid w:val="001C09C1"/>
    <w:rsid w:val="004C22C2"/>
    <w:rsid w:val="008C237E"/>
    <w:rsid w:val="00F66427"/>
    <w:rsid w:val="00F7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660C9C"/>
  <w15:chartTrackingRefBased/>
  <w15:docId w15:val="{9D336577-A131-5C49-B698-476DA656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vid/Library/Containers/com.microsoft.Word/Data/Library/Application%20Support/Microsoft/Office/16.0/DTS/en-GB%7bB0F261FC-40BC-064E-A209-BEC72243CF6F%7d/%7b7523E577-70CA-2F42-B3AD-725C4E4CFBD8%7dtf1000208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3BBA2E349B7FE43A146F58D21B3A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B1B05-6E4C-F649-B402-E9C99429E0CB}"/>
      </w:docPartPr>
      <w:docPartBody>
        <w:p w:rsidR="00000000" w:rsidRDefault="00025AC4">
          <w:pPr>
            <w:pStyle w:val="13BBA2E349B7FE43A146F58D21B3A560"/>
          </w:pPr>
          <w:r>
            <w:rPr>
              <w:lang w:val="en-GB" w:bidi="en-GB"/>
            </w:rP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13"/>
    <w:rsid w:val="00025AC4"/>
    <w:rsid w:val="00AA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E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7913"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val="en-US"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AA7913"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val="en-US"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AA7913"/>
    <w:pPr>
      <w:numPr>
        <w:ilvl w:val="2"/>
        <w:numId w:val="1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sz w:val="22"/>
      <w:lang w:val="en-US"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AA7913"/>
    <w:pPr>
      <w:numPr>
        <w:ilvl w:val="3"/>
        <w:numId w:val="1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val="en-US"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AA7913"/>
    <w:pPr>
      <w:numPr>
        <w:ilvl w:val="4"/>
        <w:numId w:val="1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n-US"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AA7913"/>
    <w:pPr>
      <w:numPr>
        <w:ilvl w:val="5"/>
        <w:numId w:val="1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n-US"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AA7913"/>
    <w:pPr>
      <w:numPr>
        <w:ilvl w:val="6"/>
        <w:numId w:val="1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n-US"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AA7913"/>
    <w:pPr>
      <w:numPr>
        <w:ilvl w:val="7"/>
        <w:numId w:val="1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n-US"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AA7913"/>
    <w:pPr>
      <w:numPr>
        <w:ilvl w:val="8"/>
        <w:numId w:val="1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BBA2E349B7FE43A146F58D21B3A560">
    <w:name w:val="13BBA2E349B7FE43A146F58D21B3A560"/>
  </w:style>
  <w:style w:type="paragraph" w:customStyle="1" w:styleId="2B17BF5623310342BE6D6A03C601D21C">
    <w:name w:val="2B17BF5623310342BE6D6A03C601D21C"/>
  </w:style>
  <w:style w:type="paragraph" w:customStyle="1" w:styleId="DC10BDC0A926274BB4A520CA51D2C6BF">
    <w:name w:val="DC10BDC0A926274BB4A520CA51D2C6BF"/>
  </w:style>
  <w:style w:type="paragraph" w:customStyle="1" w:styleId="ED8956260D04684E9DB709BF68219F81">
    <w:name w:val="ED8956260D04684E9DB709BF68219F81"/>
  </w:style>
  <w:style w:type="paragraph" w:customStyle="1" w:styleId="6CAAE464A04B634EB823E804949C5CC2">
    <w:name w:val="6CAAE464A04B634EB823E804949C5CC2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D7D31" w:themeColor="accent2"/>
      <w:sz w:val="22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AA7913"/>
    <w:rPr>
      <w:rFonts w:asciiTheme="majorHAnsi" w:eastAsiaTheme="majorEastAsia" w:hAnsiTheme="majorHAnsi" w:cstheme="majorBidi"/>
      <w:color w:val="4472C4" w:themeColor="accent1"/>
      <w:sz w:val="22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n-US" w:eastAsia="ja-JP"/>
    </w:rPr>
  </w:style>
  <w:style w:type="paragraph" w:customStyle="1" w:styleId="94D444EF840E5647A1EDFFDE7983A26E">
    <w:name w:val="94D444EF840E5647A1EDFFDE7983A26E"/>
  </w:style>
  <w:style w:type="paragraph" w:customStyle="1" w:styleId="082534D3D70E4D41906F06581D1F8B8A">
    <w:name w:val="082534D3D70E4D41906F06581D1F8B8A"/>
  </w:style>
  <w:style w:type="paragraph" w:customStyle="1" w:styleId="439BAF1CFDFCA248A94B23061ED6C7E4">
    <w:name w:val="439BAF1CFDFCA248A94B23061ED6C7E4"/>
  </w:style>
  <w:style w:type="paragraph" w:customStyle="1" w:styleId="967CA97D7A857640AC9072022D108201">
    <w:name w:val="967CA97D7A857640AC9072022D108201"/>
    <w:rsid w:val="00AA7913"/>
  </w:style>
  <w:style w:type="paragraph" w:customStyle="1" w:styleId="66B6BAAE80360F4786B17BF84D0A1C53">
    <w:name w:val="66B6BAAE80360F4786B17BF84D0A1C53"/>
    <w:rsid w:val="00AA7913"/>
  </w:style>
  <w:style w:type="paragraph" w:customStyle="1" w:styleId="4EF1536BE267F64B823A92076F01F442">
    <w:name w:val="4EF1536BE267F64B823A92076F01F442"/>
    <w:rsid w:val="00AA7913"/>
  </w:style>
  <w:style w:type="paragraph" w:customStyle="1" w:styleId="71599798655830418B366D364C5CFA88">
    <w:name w:val="71599798655830418B366D364C5CFA88"/>
    <w:rsid w:val="00AA79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3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Sutherland Blair</dc:creator>
  <cp:keywords/>
  <dc:description/>
  <cp:lastModifiedBy>David Sutherland Blair</cp:lastModifiedBy>
  <cp:revision>1</cp:revision>
  <dcterms:created xsi:type="dcterms:W3CDTF">2020-01-22T15:18:00Z</dcterms:created>
  <dcterms:modified xsi:type="dcterms:W3CDTF">2020-01-22T15:25:00Z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